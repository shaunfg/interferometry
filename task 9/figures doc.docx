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4A89" w:rsidRDefault="00B64A89" w:rsidP="00B64A89">
      <w:pPr>
        <w:pStyle w:val="Caption"/>
        <w:keepNext/>
      </w:pPr>
      <w:r>
        <w:rPr>
          <w:noProof/>
        </w:rPr>
        <w:drawing>
          <wp:inline distT="0" distB="0" distL="0" distR="0" wp14:anchorId="7A593361" wp14:editId="4B150ECB">
            <wp:extent cx="4302913" cy="32289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187" cy="3247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A89" w:rsidRDefault="00B64A89" w:rsidP="00B64A89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White LED</w:t>
      </w:r>
    </w:p>
    <w:p w:rsidR="00B64A89" w:rsidRDefault="00B64A89" w:rsidP="00B64A89">
      <w:pPr>
        <w:pStyle w:val="Caption"/>
        <w:keepNext/>
      </w:pPr>
      <w:r>
        <w:rPr>
          <w:noProof/>
        </w:rPr>
        <w:drawing>
          <wp:inline distT="0" distB="0" distL="0" distR="0">
            <wp:extent cx="4105275" cy="3080664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238" cy="3102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B6B" w:rsidRDefault="00B64A89" w:rsidP="00B64A89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Blue LED</w:t>
      </w:r>
    </w:p>
    <w:p w:rsidR="00B64A89" w:rsidRDefault="00B64A89" w:rsidP="00B64A89"/>
    <w:p w:rsidR="00B64A89" w:rsidRDefault="00B64A89" w:rsidP="00B64A89">
      <w:pPr>
        <w:keepNext/>
      </w:pPr>
      <w:r>
        <w:rPr>
          <w:noProof/>
        </w:rPr>
        <w:lastRenderedPageBreak/>
        <w:drawing>
          <wp:inline distT="0" distB="0" distL="0" distR="0">
            <wp:extent cx="4010025" cy="3009187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1420" cy="3032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A89" w:rsidRDefault="00B64A89" w:rsidP="00B64A89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White light Tungsten</w:t>
      </w:r>
    </w:p>
    <w:p w:rsidR="00B64A89" w:rsidRDefault="00B64A89" w:rsidP="00B64A89">
      <w:pPr>
        <w:keepNext/>
      </w:pPr>
      <w:r>
        <w:rPr>
          <w:noProof/>
        </w:rPr>
        <w:drawing>
          <wp:inline distT="0" distB="0" distL="0" distR="0">
            <wp:extent cx="4348245" cy="2076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5769" cy="2080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A89" w:rsidRDefault="00B64A89" w:rsidP="00B64A89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 Yellow filter Tungsten</w:t>
      </w:r>
    </w:p>
    <w:p w:rsidR="00B64A89" w:rsidRDefault="00B64A89" w:rsidP="00B64A89">
      <w:pPr>
        <w:keepNext/>
      </w:pPr>
      <w:r>
        <w:rPr>
          <w:noProof/>
        </w:rPr>
        <w:drawing>
          <wp:inline distT="0" distB="0" distL="0" distR="0">
            <wp:extent cx="4324350" cy="206503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091" cy="2070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A89" w:rsidRPr="00B64A89" w:rsidRDefault="00B64A89" w:rsidP="00B64A89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 xml:space="preserve"> Green filter Tungsten</w:t>
      </w:r>
      <w:bookmarkStart w:id="0" w:name="_GoBack"/>
      <w:bookmarkEnd w:id="0"/>
    </w:p>
    <w:sectPr w:rsidR="00B64A89" w:rsidRPr="00B64A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A89"/>
    <w:rsid w:val="004D2B6B"/>
    <w:rsid w:val="009B5408"/>
    <w:rsid w:val="00B64A89"/>
    <w:rsid w:val="00DC5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947FB"/>
  <w15:chartTrackingRefBased/>
  <w15:docId w15:val="{075CB4D8-952D-435E-8453-305F64FEA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B64A8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3FFAE364.dotm</Template>
  <TotalTime>8</TotalTime>
  <Pages>2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Cathrine Hogh</dc:creator>
  <cp:keywords/>
  <dc:description/>
  <cp:lastModifiedBy>Hogh, Cathrine</cp:lastModifiedBy>
  <cp:revision>1</cp:revision>
  <dcterms:created xsi:type="dcterms:W3CDTF">2019-01-22T19:46:00Z</dcterms:created>
  <dcterms:modified xsi:type="dcterms:W3CDTF">2019-01-22T19:54:00Z</dcterms:modified>
</cp:coreProperties>
</file>